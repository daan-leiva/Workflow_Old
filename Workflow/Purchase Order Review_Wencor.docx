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50"/>
        <w:gridCol w:w="1470"/>
        <w:gridCol w:w="150"/>
        <w:gridCol w:w="18"/>
        <w:gridCol w:w="1350"/>
        <w:gridCol w:w="342"/>
        <w:gridCol w:w="1458"/>
        <w:gridCol w:w="24"/>
        <w:gridCol w:w="378"/>
        <w:gridCol w:w="1860"/>
        <w:gridCol w:w="1860"/>
      </w:tblGrid>
      <w:tr w:rsidR="00313116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13116" w:rsidRPr="001377A2" w:rsidRDefault="0031311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Job No.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13116" w:rsidRPr="001377A2" w:rsidRDefault="0031311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13116" w:rsidRPr="001377A2" w:rsidRDefault="0031311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Initiated By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13116" w:rsidRPr="001377A2" w:rsidRDefault="0031311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13116" w:rsidRPr="001377A2" w:rsidRDefault="0031311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13116" w:rsidRPr="001377A2" w:rsidRDefault="0031311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E602D1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2D1" w:rsidRPr="001377A2" w:rsidRDefault="004C611D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9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2D1" w:rsidRPr="00C05BE1" w:rsidRDefault="00E602D1" w:rsidP="00784D5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2D1" w:rsidRPr="00A3710B" w:rsidRDefault="006F3A82" w:rsidP="00784D5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PO </w:t>
            </w:r>
            <w:r w:rsidR="004C611D" w:rsidRPr="00CE3F2E">
              <w:rPr>
                <w:rFonts w:eastAsia="Times New Roman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4122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602D1" w:rsidRPr="001377A2" w:rsidRDefault="00E602D1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E602D1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2D1" w:rsidRPr="001377A2" w:rsidRDefault="00426FD5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PO Change/Rev.</w:t>
            </w:r>
          </w:p>
        </w:tc>
        <w:tc>
          <w:tcPr>
            <w:tcW w:w="29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2D1" w:rsidRPr="00C05BE1" w:rsidRDefault="00E602D1" w:rsidP="00784D5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2D1" w:rsidRPr="00A3710B" w:rsidRDefault="009D21C1" w:rsidP="00784D5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="00A82893">
              <w:rPr>
                <w:rFonts w:eastAsia="Times New Roman" w:cs="Times New Roman"/>
                <w:b/>
                <w:bCs/>
                <w:color w:val="000000"/>
              </w:rPr>
              <w:t>/Rev.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122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602D1" w:rsidRPr="001377A2" w:rsidRDefault="00E602D1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E04B5F" w:rsidRPr="00580F67" w:rsidTr="00F1617E">
        <w:trPr>
          <w:trHeight w:val="360"/>
          <w:jc w:val="center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5F" w:rsidRPr="001377A2" w:rsidRDefault="00E04B5F" w:rsidP="00BC37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Description of Change</w:t>
            </w:r>
          </w:p>
        </w:tc>
        <w:tc>
          <w:tcPr>
            <w:tcW w:w="8910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04B5F" w:rsidRPr="00E04B5F" w:rsidRDefault="00E04B5F" w:rsidP="00BC37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5B21B0" w:rsidRPr="00580F67" w:rsidTr="00784D53">
        <w:trPr>
          <w:trHeight w:val="360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5B21B0" w:rsidRPr="001377A2" w:rsidRDefault="005B21B0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684ACF" w:rsidRPr="001377A2" w:rsidTr="00784D53">
        <w:trPr>
          <w:trHeight w:val="881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84ACF" w:rsidRDefault="00684ACF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(1) </w:t>
            </w:r>
            <w:r w:rsidR="00DE6CFE">
              <w:rPr>
                <w:rFonts w:eastAsia="Times New Roman" w:cs="Times New Roman"/>
                <w:color w:val="000000"/>
              </w:rPr>
              <w:t>What is the status of this job</w:t>
            </w:r>
            <w:r w:rsidRPr="001377A2">
              <w:rPr>
                <w:rFonts w:eastAsia="Times New Roman" w:cs="Times New Roman"/>
                <w:color w:val="000000"/>
              </w:rPr>
              <w:t>?</w:t>
            </w:r>
            <w:r w:rsidR="000C3482">
              <w:rPr>
                <w:rFonts w:eastAsia="Times New Roman" w:cs="Times New Roman"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84801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07A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DE6CFE">
              <w:rPr>
                <w:rFonts w:eastAsia="Times New Roman" w:cs="Times New Roman"/>
                <w:b/>
                <w:bCs/>
                <w:color w:val="000000"/>
              </w:rPr>
              <w:t>New</w:t>
            </w:r>
            <w:r w:rsidR="005204BA">
              <w:rPr>
                <w:rFonts w:eastAsia="Times New Roman" w:cs="Times New Roman"/>
                <w:b/>
                <w:bCs/>
                <w:color w:val="000000"/>
              </w:rPr>
              <w:t xml:space="preserve"> (not started)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120307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DE6CFE">
              <w:rPr>
                <w:rFonts w:eastAsia="Times New Roman" w:cs="Times New Roman"/>
                <w:b/>
                <w:bCs/>
                <w:color w:val="000000"/>
              </w:rPr>
              <w:t>Active</w:t>
            </w:r>
            <w:r w:rsidR="005204BA">
              <w:rPr>
                <w:rFonts w:eastAsia="Times New Roman" w:cs="Times New Roman"/>
                <w:b/>
                <w:bCs/>
                <w:color w:val="000000"/>
              </w:rPr>
              <w:t xml:space="preserve"> (parts in WIP)</w:t>
            </w:r>
            <w:r w:rsidR="00DE6CFE" w:rsidRPr="001377A2">
              <w:rPr>
                <w:rFonts w:eastAsia="Times New Roman" w:cs="Times New Roman"/>
                <w:b/>
                <w:bCs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1339698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6CFE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DE6CFE">
              <w:rPr>
                <w:rFonts w:eastAsia="Times New Roman" w:cs="Times New Roman"/>
                <w:b/>
                <w:bCs/>
                <w:color w:val="000000"/>
              </w:rPr>
              <w:t xml:space="preserve"> Complete</w:t>
            </w:r>
            <w:r w:rsidR="00F87064">
              <w:rPr>
                <w:rFonts w:eastAsia="Times New Roman" w:cs="Times New Roman"/>
                <w:b/>
                <w:bCs/>
                <w:color w:val="000000"/>
              </w:rPr>
              <w:t xml:space="preserve"> (parts in s</w:t>
            </w:r>
            <w:r w:rsidR="00DE6CFE">
              <w:rPr>
                <w:rFonts w:eastAsia="Times New Roman" w:cs="Times New Roman"/>
                <w:b/>
                <w:bCs/>
                <w:color w:val="000000"/>
              </w:rPr>
              <w:t>tock</w:t>
            </w:r>
            <w:r w:rsidR="00F87064">
              <w:rPr>
                <w:rFonts w:eastAsia="Times New Roman" w:cs="Times New Roman"/>
                <w:b/>
                <w:bCs/>
                <w:color w:val="000000"/>
              </w:rPr>
              <w:t>)</w:t>
            </w:r>
          </w:p>
          <w:p w:rsidR="002E47F4" w:rsidRDefault="00684ACF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color w:val="000000"/>
              </w:rPr>
              <w:t>(</w:t>
            </w:r>
            <w:r w:rsidR="008B69CF">
              <w:rPr>
                <w:rFonts w:eastAsia="Times New Roman" w:cs="Times New Roman"/>
                <w:color w:val="000000"/>
              </w:rPr>
              <w:t>2</w:t>
            </w:r>
            <w:r w:rsidRPr="001377A2">
              <w:rPr>
                <w:rFonts w:eastAsia="Times New Roman" w:cs="Times New Roman"/>
                <w:color w:val="000000"/>
              </w:rPr>
              <w:t xml:space="preserve">) Is this a new purchase order?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197401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73401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proofErr w:type="gramEnd"/>
            <w:r w:rsidRPr="001377A2">
              <w:rPr>
                <w:rFonts w:eastAsia="Times New Roman" w:cs="Times New Roman"/>
                <w:b/>
                <w:bCs/>
                <w:color w:val="000000"/>
              </w:rPr>
              <w:br/>
            </w:r>
            <w:r w:rsidRPr="001377A2">
              <w:rPr>
                <w:rFonts w:eastAsia="Times New Roman" w:cs="Times New Roman"/>
                <w:color w:val="000000"/>
              </w:rPr>
              <w:t>(</w:t>
            </w:r>
            <w:r w:rsidR="008B69CF">
              <w:rPr>
                <w:rFonts w:eastAsia="Times New Roman" w:cs="Times New Roman"/>
                <w:color w:val="000000"/>
              </w:rPr>
              <w:t>3</w:t>
            </w:r>
            <w:r w:rsidRPr="001377A2">
              <w:rPr>
                <w:rFonts w:eastAsia="Times New Roman" w:cs="Times New Roman"/>
                <w:color w:val="000000"/>
              </w:rPr>
              <w:t xml:space="preserve">) </w:t>
            </w:r>
            <w:r w:rsidR="002E47F4">
              <w:rPr>
                <w:rFonts w:eastAsia="Times New Roman" w:cs="Times New Roman"/>
                <w:color w:val="000000"/>
              </w:rPr>
              <w:t>Compare the PO from this review side-by-side with the PO from the last review. Have there been any changes related to the manufacturing or quality requirements stated on the PO since the last review?</w:t>
            </w:r>
          </w:p>
          <w:p w:rsidR="00684ACF" w:rsidRPr="001377A2" w:rsidRDefault="003E11B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sdt>
              <w:sdtPr>
                <w:rPr>
                  <w:rFonts w:eastAsia="Times New Roman" w:cs="Times New Roman"/>
                  <w:b/>
                  <w:color w:val="000000"/>
                </w:rPr>
                <w:id w:val="-1252188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7F4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2E47F4">
              <w:rPr>
                <w:rFonts w:eastAsia="Times New Roman" w:cs="Times New Roman"/>
                <w:color w:val="000000"/>
              </w:rPr>
              <w:t xml:space="preserve"> </w:t>
            </w:r>
            <w:r w:rsidR="002E47F4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932965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7F4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2E47F4">
              <w:rPr>
                <w:rFonts w:eastAsia="Times New Roman" w:cs="Times New Roman"/>
                <w:b/>
                <w:bCs/>
                <w:color w:val="000000"/>
              </w:rPr>
              <w:t xml:space="preserve"> No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1357472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7F4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2E47F4">
              <w:rPr>
                <w:rFonts w:eastAsia="Times New Roman" w:cs="Times New Roman"/>
                <w:b/>
                <w:bCs/>
                <w:color w:val="000000"/>
              </w:rPr>
              <w:t xml:space="preserve"> N/A</w:t>
            </w:r>
          </w:p>
        </w:tc>
      </w:tr>
      <w:tr w:rsidR="00EF6B18" w:rsidRPr="001377A2" w:rsidTr="00784D53">
        <w:trPr>
          <w:trHeight w:val="360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EF6B18" w:rsidRPr="001377A2" w:rsidRDefault="00EF6B18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1377A2">
              <w:rPr>
                <w:rFonts w:eastAsia="Times New Roman" w:cs="Times New Roman"/>
                <w:b/>
                <w:color w:val="000000"/>
              </w:rPr>
              <w:t> </w:t>
            </w:r>
            <w:r w:rsidRPr="005558A4">
              <w:rPr>
                <w:rFonts w:eastAsia="Times New Roman" w:cs="Times New Roman"/>
                <w:b/>
                <w:color w:val="000000"/>
              </w:rPr>
              <w:t>Comments</w:t>
            </w:r>
          </w:p>
        </w:tc>
      </w:tr>
      <w:tr w:rsidR="00EF6B18" w:rsidRPr="001377A2" w:rsidTr="00784D53">
        <w:trPr>
          <w:trHeight w:val="360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A0CC2" w:rsidRPr="00523AD6" w:rsidRDefault="00DA0CC2" w:rsidP="00784D5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</w:tc>
      </w:tr>
      <w:tr w:rsidR="001377A2" w:rsidRPr="001377A2" w:rsidTr="00784D53">
        <w:trPr>
          <w:trHeight w:val="360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FF"/>
                <w:u w:val="single"/>
              </w:rPr>
            </w:pPr>
          </w:p>
        </w:tc>
      </w:tr>
      <w:tr w:rsidR="00973B26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Part Number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color w:val="000000"/>
              </w:rPr>
              <w:t>(4) Is this a new part number</w:t>
            </w:r>
            <w:r w:rsidR="0097631F">
              <w:rPr>
                <w:rFonts w:eastAsia="Times New Roman" w:cs="Times New Roman"/>
                <w:color w:val="000000"/>
              </w:rPr>
              <w:t>?</w:t>
            </w:r>
            <w:r w:rsidR="00F67A8E" w:rsidRPr="001377A2">
              <w:rPr>
                <w:rFonts w:eastAsia="Times New Roman" w:cs="Times New Roman"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63699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29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A24E4C">
              <w:rPr>
                <w:rFonts w:eastAsia="Times New Roman" w:cs="Times New Roman"/>
                <w:color w:val="000000"/>
              </w:rPr>
              <w:t xml:space="preserve"> </w:t>
            </w:r>
            <w:r w:rsidR="00F67A8E"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1371880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29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A24E4C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F67A8E"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</w:tr>
      <w:tr w:rsidR="00770CCF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CCF" w:rsidRDefault="00770CCF" w:rsidP="007831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Part Number Rev.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70CCF" w:rsidRPr="001377A2" w:rsidRDefault="00770CCF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70CCF" w:rsidRDefault="00770CCF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(5) </w:t>
            </w:r>
            <w:r w:rsidRPr="001377A2">
              <w:rPr>
                <w:rFonts w:eastAsia="Times New Roman" w:cs="Times New Roman"/>
                <w:color w:val="000000"/>
              </w:rPr>
              <w:t xml:space="preserve">Has the </w:t>
            </w:r>
            <w:r>
              <w:rPr>
                <w:rFonts w:eastAsia="Times New Roman" w:cs="Times New Roman"/>
                <w:color w:val="000000"/>
              </w:rPr>
              <w:t xml:space="preserve">part number revision </w:t>
            </w:r>
            <w:r w:rsidRPr="001377A2">
              <w:rPr>
                <w:rFonts w:eastAsia="Times New Roman" w:cs="Times New Roman"/>
                <w:color w:val="000000"/>
              </w:rPr>
              <w:t xml:space="preserve">changed since the last review?   </w:t>
            </w: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126087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>
              <w:rPr>
                <w:rFonts w:ascii="MS Gothic" w:eastAsia="MS Gothic" w:hAnsi="MS Gothic" w:cs="Times New Roman" w:hint="eastAsia"/>
                <w:b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395597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>
              <w:rPr>
                <w:rFonts w:ascii="MS Gothic" w:eastAsia="MS Gothic" w:hAnsi="MS Gothic" w:cs="Times New Roman" w:hint="eastAsia"/>
                <w:b/>
                <w:bCs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25151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eastAsia="Times New Roman" w:cs="Times New Roman"/>
                <w:b/>
                <w:bCs/>
                <w:color w:val="000000"/>
              </w:rPr>
              <w:t xml:space="preserve"> N/A</w:t>
            </w:r>
          </w:p>
        </w:tc>
      </w:tr>
      <w:tr w:rsidR="008B6836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836" w:rsidRPr="001377A2" w:rsidRDefault="008B6836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Drawing Number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6836" w:rsidRPr="001377A2" w:rsidRDefault="008B683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6836" w:rsidRPr="001377A2" w:rsidRDefault="008B683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</w:t>
            </w:r>
            <w:r w:rsidR="00A14ABC"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eastAsia="Times New Roman" w:cs="Times New Roman"/>
                <w:color w:val="000000"/>
              </w:rPr>
              <w:t>) Is this is a new drawing number</w:t>
            </w:r>
            <w:r w:rsidRPr="001377A2">
              <w:rPr>
                <w:rFonts w:eastAsia="Times New Roman" w:cs="Times New Roman"/>
                <w:color w:val="000000"/>
              </w:rPr>
              <w:t xml:space="preserve">?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23784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>
              <w:rPr>
                <w:rFonts w:ascii="MS Gothic" w:eastAsia="MS Gothic" w:hAnsi="MS Gothic" w:cs="Times New Roman" w:hint="eastAsia"/>
                <w:b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2039089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>
              <w:rPr>
                <w:rFonts w:ascii="MS Gothic" w:eastAsia="MS Gothic" w:hAnsi="MS Gothic" w:cs="Times New Roman" w:hint="eastAsia"/>
                <w:b/>
                <w:bCs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71154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eastAsia="Times New Roman" w:cs="Times New Roman"/>
                <w:b/>
                <w:bCs/>
                <w:color w:val="000000"/>
              </w:rPr>
              <w:t xml:space="preserve"> N/A</w:t>
            </w:r>
          </w:p>
        </w:tc>
      </w:tr>
      <w:tr w:rsidR="00973B26" w:rsidRPr="00580F67" w:rsidTr="00C511E8">
        <w:trPr>
          <w:trHeight w:val="360"/>
          <w:jc w:val="center"/>
        </w:trPr>
        <w:tc>
          <w:tcPr>
            <w:tcW w:w="22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Drawing Rev.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77A2" w:rsidRPr="001377A2" w:rsidRDefault="00A14ABC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(7</w:t>
            </w:r>
            <w:r w:rsidR="001377A2" w:rsidRPr="001377A2">
              <w:rPr>
                <w:rFonts w:eastAsia="Times New Roman" w:cs="Times New Roman"/>
                <w:color w:val="000000"/>
              </w:rPr>
              <w:t>) Has the drawing changed since the last review?</w:t>
            </w:r>
            <w:r w:rsidR="0073350A" w:rsidRPr="001377A2">
              <w:rPr>
                <w:rFonts w:eastAsia="Times New Roman" w:cs="Times New Roman"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915942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29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A24E4C">
              <w:rPr>
                <w:rFonts w:ascii="MS Gothic" w:eastAsia="MS Gothic" w:hAnsi="MS Gothic" w:cs="Times New Roman" w:hint="eastAsia"/>
                <w:b/>
                <w:color w:val="000000"/>
              </w:rPr>
              <w:t xml:space="preserve"> </w:t>
            </w:r>
            <w:r w:rsidR="0073350A"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525559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29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A24E4C">
              <w:rPr>
                <w:rFonts w:ascii="MS Gothic" w:eastAsia="MS Gothic" w:hAnsi="MS Gothic" w:cs="Times New Roman" w:hint="eastAsia"/>
                <w:b/>
                <w:bCs/>
                <w:color w:val="000000"/>
              </w:rPr>
              <w:t xml:space="preserve"> </w:t>
            </w:r>
            <w:r w:rsidR="0073350A"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</w:tr>
      <w:tr w:rsidR="001377A2" w:rsidRPr="001377A2" w:rsidTr="00784D53">
        <w:trPr>
          <w:trHeight w:val="300"/>
          <w:jc w:val="center"/>
        </w:trPr>
        <w:tc>
          <w:tcPr>
            <w:tcW w:w="11160" w:type="dxa"/>
            <w:gridSpan w:val="11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377A2" w:rsidRPr="001377A2" w:rsidRDefault="001377A2" w:rsidP="007831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7A2">
              <w:rPr>
                <w:rFonts w:eastAsia="Times New Roman" w:cs="Times New Roman"/>
                <w:color w:val="000000"/>
              </w:rPr>
              <w:t>List the subassembly part numbers and revisions (or N/A).</w:t>
            </w:r>
            <w:r w:rsidRPr="001377A2">
              <w:rPr>
                <w:rFonts w:eastAsia="Times New Roman" w:cs="Times New Roman"/>
                <w:color w:val="000000"/>
              </w:rPr>
              <w:br/>
            </w:r>
            <w:r w:rsidR="00393947" w:rsidRPr="00393947">
              <w:rPr>
                <w:rFonts w:eastAsia="Times New Roman" w:cs="Times New Roman"/>
                <w:i/>
                <w:color w:val="000000"/>
              </w:rPr>
              <w:t xml:space="preserve">*Add more rows </w:t>
            </w:r>
            <w:r w:rsidRPr="00393947">
              <w:rPr>
                <w:rFonts w:eastAsia="Times New Roman" w:cs="Times New Roman"/>
                <w:i/>
                <w:color w:val="000000"/>
              </w:rPr>
              <w:t>for additional subassemblies (as required).</w:t>
            </w:r>
            <w:r w:rsidRPr="001377A2">
              <w:rPr>
                <w:rFonts w:eastAsia="Times New Roman" w:cs="Times New Roman"/>
                <w:color w:val="000000"/>
              </w:rPr>
              <w:br/>
              <w:t>(</w:t>
            </w:r>
            <w:r w:rsidR="0078311B">
              <w:rPr>
                <w:rFonts w:eastAsia="Times New Roman" w:cs="Times New Roman"/>
                <w:color w:val="000000"/>
              </w:rPr>
              <w:t>8</w:t>
            </w:r>
            <w:r w:rsidRPr="001377A2">
              <w:rPr>
                <w:rFonts w:eastAsia="Times New Roman" w:cs="Times New Roman"/>
                <w:color w:val="000000"/>
              </w:rPr>
              <w:t xml:space="preserve">) Have any of the subassembly drawings changed since the last review?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1091048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A24E4C">
              <w:rPr>
                <w:rFonts w:eastAsia="Times New Roman" w:cs="Times New Roman"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779030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A24E4C">
              <w:rPr>
                <w:rFonts w:eastAsia="Times New Roman" w:cs="Times New Roman"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No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196858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A24E4C">
              <w:rPr>
                <w:rFonts w:eastAsia="Times New Roman" w:cs="Times New Roman"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>N</w:t>
            </w:r>
            <w:r w:rsidR="0034172A" w:rsidRPr="00580F67">
              <w:rPr>
                <w:rFonts w:eastAsia="Times New Roman" w:cs="Times New Roman"/>
                <w:b/>
                <w:bCs/>
                <w:color w:val="000000"/>
              </w:rPr>
              <w:t>/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>A</w:t>
            </w:r>
          </w:p>
        </w:tc>
      </w:tr>
      <w:tr w:rsidR="001377A2" w:rsidRPr="001377A2" w:rsidTr="00784D53">
        <w:trPr>
          <w:trHeight w:val="300"/>
          <w:jc w:val="center"/>
        </w:trPr>
        <w:tc>
          <w:tcPr>
            <w:tcW w:w="11160" w:type="dxa"/>
            <w:gridSpan w:val="11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1377A2" w:rsidRPr="001377A2" w:rsidTr="00784D53">
        <w:trPr>
          <w:trHeight w:val="300"/>
          <w:jc w:val="center"/>
        </w:trPr>
        <w:tc>
          <w:tcPr>
            <w:tcW w:w="11160" w:type="dxa"/>
            <w:gridSpan w:val="11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DE303D" w:rsidRPr="001377A2" w:rsidTr="00784D53">
        <w:trPr>
          <w:trHeight w:val="360"/>
          <w:jc w:val="center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Subassembly Part Number</w:t>
            </w:r>
          </w:p>
        </w:tc>
        <w:tc>
          <w:tcPr>
            <w:tcW w:w="31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Drawing Rev.</w:t>
            </w:r>
          </w:p>
        </w:tc>
        <w:tc>
          <w:tcPr>
            <w:tcW w:w="40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77A2" w:rsidRPr="001377A2" w:rsidRDefault="001377A2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7A2">
              <w:rPr>
                <w:rFonts w:eastAsia="Times New Roman" w:cs="Times New Roman"/>
                <w:b/>
                <w:bCs/>
                <w:color w:val="000000"/>
              </w:rPr>
              <w:t>Change?</w:t>
            </w:r>
          </w:p>
        </w:tc>
      </w:tr>
      <w:tr w:rsidR="00196B5B" w:rsidRPr="001377A2" w:rsidTr="00784D53">
        <w:trPr>
          <w:trHeight w:val="360"/>
          <w:jc w:val="center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B5B" w:rsidRPr="001377A2" w:rsidRDefault="00196B5B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1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B5B" w:rsidRPr="001377A2" w:rsidRDefault="00196B5B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0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6B5B" w:rsidRPr="001377A2" w:rsidRDefault="003E11B6" w:rsidP="00D75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sdt>
              <w:sdtPr>
                <w:rPr>
                  <w:rFonts w:eastAsia="Times New Roman" w:cs="Times New Roman"/>
                  <w:b/>
                  <w:color w:val="000000"/>
                </w:rPr>
                <w:id w:val="-48454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18A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196B5B">
              <w:rPr>
                <w:rFonts w:eastAsia="Times New Roman" w:cs="Times New Roman"/>
                <w:color w:val="000000"/>
              </w:rPr>
              <w:t xml:space="preserve"> </w:t>
            </w:r>
            <w:r w:rsidR="00196B5B"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150867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B5B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196B5B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196B5B"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</w:tr>
      <w:tr w:rsidR="003F15F6" w:rsidRPr="001377A2" w:rsidTr="00784D53">
        <w:trPr>
          <w:trHeight w:val="360"/>
          <w:jc w:val="center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5F6" w:rsidRPr="001377A2" w:rsidRDefault="003F15F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1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5F6" w:rsidRPr="001377A2" w:rsidRDefault="003F15F6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0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15F6" w:rsidRDefault="003E11B6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sdt>
              <w:sdtPr>
                <w:rPr>
                  <w:rFonts w:eastAsia="Times New Roman" w:cs="Times New Roman"/>
                  <w:b/>
                  <w:color w:val="000000"/>
                </w:rPr>
                <w:id w:val="-1646500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01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D75701">
              <w:rPr>
                <w:rFonts w:eastAsia="Times New Roman" w:cs="Times New Roman"/>
                <w:color w:val="000000"/>
              </w:rPr>
              <w:t xml:space="preserve"> </w:t>
            </w:r>
            <w:r w:rsidR="00D75701"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175516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01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D75701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D75701"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</w:tr>
      <w:tr w:rsidR="00196B5B" w:rsidRPr="001377A2" w:rsidTr="00784D53">
        <w:trPr>
          <w:trHeight w:val="360"/>
          <w:jc w:val="center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B5B" w:rsidRPr="001377A2" w:rsidRDefault="00196B5B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1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B5B" w:rsidRPr="001377A2" w:rsidRDefault="00196B5B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0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6B5B" w:rsidRPr="001377A2" w:rsidRDefault="003E11B6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sdt>
              <w:sdtPr>
                <w:rPr>
                  <w:rFonts w:eastAsia="Times New Roman" w:cs="Times New Roman"/>
                  <w:b/>
                  <w:color w:val="000000"/>
                </w:rPr>
                <w:id w:val="-165282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01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D75701">
              <w:rPr>
                <w:rFonts w:eastAsia="Times New Roman" w:cs="Times New Roman"/>
                <w:color w:val="000000"/>
              </w:rPr>
              <w:t xml:space="preserve"> </w:t>
            </w:r>
            <w:r w:rsidR="00D75701"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204393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01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D75701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D75701"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</w:tr>
      <w:tr w:rsidR="00D26228" w:rsidRPr="001377A2" w:rsidTr="00784D53">
        <w:trPr>
          <w:trHeight w:val="360"/>
          <w:jc w:val="center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228" w:rsidRPr="001377A2" w:rsidRDefault="00D26228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1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228" w:rsidRPr="001377A2" w:rsidRDefault="00D26228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0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26228" w:rsidRPr="001377A2" w:rsidRDefault="003E11B6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sdt>
              <w:sdtPr>
                <w:rPr>
                  <w:rFonts w:eastAsia="Times New Roman" w:cs="Times New Roman"/>
                  <w:b/>
                  <w:color w:val="000000"/>
                </w:rPr>
                <w:id w:val="-2093845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01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D75701">
              <w:rPr>
                <w:rFonts w:eastAsia="Times New Roman" w:cs="Times New Roman"/>
                <w:color w:val="000000"/>
              </w:rPr>
              <w:t xml:space="preserve"> </w:t>
            </w:r>
            <w:r w:rsidR="00D75701"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8608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01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D75701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D75701"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</w:tr>
      <w:tr w:rsidR="004668CD" w:rsidRPr="001377A2" w:rsidTr="00784D53">
        <w:trPr>
          <w:trHeight w:val="360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4668CD" w:rsidRPr="001377A2" w:rsidRDefault="004668CD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6590B" w:rsidRPr="001377A2" w:rsidTr="00784D53">
        <w:trPr>
          <w:trHeight w:val="360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590B" w:rsidRDefault="00DE303D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7A2">
              <w:rPr>
                <w:rFonts w:eastAsia="Times New Roman" w:cs="Times New Roman"/>
                <w:color w:val="000000"/>
              </w:rPr>
              <w:t>(</w:t>
            </w:r>
            <w:r w:rsidR="0078311B">
              <w:rPr>
                <w:rFonts w:eastAsia="Times New Roman" w:cs="Times New Roman"/>
                <w:color w:val="000000"/>
              </w:rPr>
              <w:t>9</w:t>
            </w:r>
            <w:r w:rsidRPr="001377A2">
              <w:rPr>
                <w:rFonts w:eastAsia="Times New Roman" w:cs="Times New Roman"/>
                <w:color w:val="000000"/>
              </w:rPr>
              <w:t>) Is</w:t>
            </w:r>
            <w:r w:rsidR="00FB1080">
              <w:rPr>
                <w:rFonts w:eastAsia="Times New Roman" w:cs="Times New Roman"/>
                <w:color w:val="000000"/>
              </w:rPr>
              <w:t xml:space="preserve"> International Traffic in Arms Regulations (</w:t>
            </w:r>
            <w:r w:rsidRPr="001377A2">
              <w:rPr>
                <w:rFonts w:eastAsia="Times New Roman" w:cs="Times New Roman"/>
                <w:color w:val="000000"/>
              </w:rPr>
              <w:t>ITAR</w:t>
            </w:r>
            <w:r w:rsidR="00FB1080">
              <w:rPr>
                <w:rFonts w:eastAsia="Times New Roman" w:cs="Times New Roman"/>
                <w:color w:val="000000"/>
              </w:rPr>
              <w:t>)</w:t>
            </w:r>
            <w:r w:rsidRPr="001377A2">
              <w:rPr>
                <w:rFonts w:eastAsia="Times New Roman" w:cs="Times New Roman"/>
                <w:color w:val="000000"/>
              </w:rPr>
              <w:t xml:space="preserve"> </w:t>
            </w:r>
            <w:r w:rsidR="0018435F">
              <w:rPr>
                <w:rFonts w:eastAsia="Times New Roman" w:cs="Times New Roman"/>
                <w:color w:val="000000"/>
              </w:rPr>
              <w:t xml:space="preserve">or </w:t>
            </w:r>
            <w:r w:rsidR="00FB1080">
              <w:rPr>
                <w:rFonts w:eastAsia="Times New Roman" w:cs="Times New Roman"/>
                <w:color w:val="000000"/>
              </w:rPr>
              <w:t>Arms Export Control Act (</w:t>
            </w:r>
            <w:r w:rsidR="0018435F">
              <w:rPr>
                <w:rFonts w:eastAsia="Times New Roman" w:cs="Times New Roman"/>
                <w:color w:val="000000"/>
              </w:rPr>
              <w:t>AECA</w:t>
            </w:r>
            <w:r w:rsidR="00FB1080">
              <w:rPr>
                <w:rFonts w:eastAsia="Times New Roman" w:cs="Times New Roman"/>
                <w:color w:val="000000"/>
              </w:rPr>
              <w:t>)</w:t>
            </w:r>
            <w:r w:rsidR="0018435F">
              <w:rPr>
                <w:rFonts w:eastAsia="Times New Roman" w:cs="Times New Roman"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color w:val="000000"/>
              </w:rPr>
              <w:t>referenced on the purchase order or drawing</w:t>
            </w:r>
            <w:r w:rsidR="00EA5BDB">
              <w:rPr>
                <w:rFonts w:eastAsia="Times New Roman" w:cs="Times New Roman"/>
                <w:color w:val="000000"/>
              </w:rPr>
              <w:t>(s)</w:t>
            </w:r>
            <w:r w:rsidRPr="001377A2">
              <w:rPr>
                <w:rFonts w:eastAsia="Times New Roman" w:cs="Times New Roman"/>
                <w:color w:val="000000"/>
              </w:rPr>
              <w:t xml:space="preserve">?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-1671566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9D1D95">
              <w:rPr>
                <w:rFonts w:ascii="MS Gothic" w:eastAsia="MS Gothic" w:hAnsi="MS Gothic" w:cs="Times New Roman" w:hint="eastAsia"/>
                <w:b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 xml:space="preserve">Yes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1420755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9D1D95">
              <w:rPr>
                <w:rFonts w:ascii="MS Gothic" w:eastAsia="MS Gothic" w:hAnsi="MS Gothic" w:cs="Times New Roman" w:hint="eastAsia"/>
                <w:b/>
                <w:bCs/>
                <w:color w:val="000000"/>
              </w:rPr>
              <w:t xml:space="preserve"> </w:t>
            </w:r>
            <w:r w:rsidRPr="001377A2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  <w:p w:rsidR="006248CE" w:rsidRPr="00523AD6" w:rsidRDefault="006248CE" w:rsidP="007831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D51F2">
              <w:rPr>
                <w:rFonts w:eastAsia="Times New Roman" w:cs="Times New Roman"/>
                <w:bCs/>
                <w:i/>
                <w:color w:val="000000"/>
              </w:rPr>
              <w:t xml:space="preserve">*If question </w:t>
            </w:r>
            <w:r w:rsidR="0078311B">
              <w:rPr>
                <w:rFonts w:eastAsia="Times New Roman" w:cs="Times New Roman"/>
                <w:bCs/>
                <w:i/>
                <w:color w:val="000000"/>
              </w:rPr>
              <w:t>9</w:t>
            </w:r>
            <w:r w:rsidRPr="007D51F2">
              <w:rPr>
                <w:rFonts w:eastAsia="Times New Roman" w:cs="Times New Roman"/>
                <w:bCs/>
                <w:i/>
                <w:color w:val="000000"/>
              </w:rPr>
              <w:t xml:space="preserve"> </w:t>
            </w:r>
            <w:r w:rsidR="003564AF">
              <w:rPr>
                <w:rFonts w:eastAsia="Times New Roman" w:cs="Times New Roman"/>
                <w:bCs/>
                <w:i/>
                <w:color w:val="000000"/>
              </w:rPr>
              <w:t>wa</w:t>
            </w:r>
            <w:r w:rsidRPr="007D51F2">
              <w:rPr>
                <w:rFonts w:eastAsia="Times New Roman" w:cs="Times New Roman"/>
                <w:bCs/>
                <w:i/>
                <w:color w:val="000000"/>
              </w:rPr>
              <w:t>s answered '</w:t>
            </w:r>
            <w:r w:rsidR="003F071B">
              <w:rPr>
                <w:rFonts w:eastAsia="Times New Roman" w:cs="Times New Roman"/>
                <w:bCs/>
                <w:i/>
                <w:color w:val="000000"/>
              </w:rPr>
              <w:t>Y</w:t>
            </w:r>
            <w:r w:rsidRPr="007D51F2">
              <w:rPr>
                <w:rFonts w:eastAsia="Times New Roman" w:cs="Times New Roman"/>
                <w:bCs/>
                <w:i/>
                <w:color w:val="000000"/>
              </w:rPr>
              <w:t xml:space="preserve">es', </w:t>
            </w:r>
            <w:r w:rsidR="003F071B">
              <w:rPr>
                <w:rFonts w:eastAsia="Times New Roman" w:cs="Times New Roman"/>
                <w:bCs/>
                <w:i/>
                <w:color w:val="000000"/>
              </w:rPr>
              <w:t xml:space="preserve">then </w:t>
            </w:r>
            <w:r w:rsidRPr="007D51F2">
              <w:rPr>
                <w:rFonts w:eastAsia="Times New Roman" w:cs="Times New Roman"/>
                <w:bCs/>
                <w:i/>
                <w:color w:val="000000"/>
              </w:rPr>
              <w:t xml:space="preserve">identify </w:t>
            </w:r>
            <w:r w:rsidR="000D662F">
              <w:rPr>
                <w:rFonts w:eastAsia="Times New Roman" w:cs="Times New Roman"/>
                <w:bCs/>
                <w:i/>
                <w:color w:val="000000"/>
              </w:rPr>
              <w:t xml:space="preserve">as ITAR </w:t>
            </w:r>
            <w:r w:rsidR="00D53A1D">
              <w:rPr>
                <w:rFonts w:eastAsia="Times New Roman" w:cs="Times New Roman"/>
                <w:bCs/>
                <w:i/>
                <w:color w:val="000000"/>
              </w:rPr>
              <w:t>i</w:t>
            </w:r>
            <w:r w:rsidRPr="007D51F2">
              <w:rPr>
                <w:rFonts w:eastAsia="Times New Roman" w:cs="Times New Roman"/>
                <w:bCs/>
                <w:i/>
                <w:color w:val="000000"/>
              </w:rPr>
              <w:t xml:space="preserve">n </w:t>
            </w:r>
            <w:r w:rsidR="004251B9">
              <w:rPr>
                <w:rFonts w:eastAsia="Times New Roman" w:cs="Times New Roman"/>
                <w:bCs/>
                <w:i/>
                <w:color w:val="000000"/>
              </w:rPr>
              <w:t xml:space="preserve">the </w:t>
            </w:r>
            <w:r w:rsidR="00D53A1D">
              <w:rPr>
                <w:rFonts w:eastAsia="Times New Roman" w:cs="Times New Roman"/>
                <w:bCs/>
                <w:i/>
                <w:color w:val="000000"/>
              </w:rPr>
              <w:t>JobBoss Material Record.</w:t>
            </w:r>
          </w:p>
        </w:tc>
      </w:tr>
      <w:tr w:rsidR="001745EA" w:rsidRPr="001377A2" w:rsidTr="00784D53">
        <w:trPr>
          <w:trHeight w:val="359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745EA" w:rsidRPr="001377A2" w:rsidRDefault="001745EA" w:rsidP="00784D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6590B" w:rsidRPr="001377A2" w:rsidTr="00784D53">
        <w:trPr>
          <w:trHeight w:val="1423"/>
          <w:jc w:val="center"/>
        </w:trPr>
        <w:tc>
          <w:tcPr>
            <w:tcW w:w="1116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590B" w:rsidRPr="00580F67" w:rsidRDefault="00E04B5F" w:rsidP="00784D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(1</w:t>
            </w:r>
            <w:r w:rsidR="0092008D"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</w:rPr>
              <w:t xml:space="preserve">) </w:t>
            </w:r>
            <w:r w:rsidR="0006590B" w:rsidRPr="001377A2">
              <w:rPr>
                <w:rFonts w:eastAsia="Times New Roman" w:cs="Times New Roman"/>
                <w:color w:val="000000"/>
              </w:rPr>
              <w:t xml:space="preserve">Is a Contract Review or Release Process required?   </w:t>
            </w:r>
            <w:sdt>
              <w:sdtPr>
                <w:rPr>
                  <w:rFonts w:eastAsia="Times New Roman" w:cs="Times New Roman"/>
                  <w:b/>
                  <w:color w:val="000000"/>
                </w:rPr>
                <w:id w:val="97209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color w:val="000000"/>
                  </w:rPr>
                  <w:t>☐</w:t>
                </w:r>
              </w:sdtContent>
            </w:sdt>
            <w:r w:rsidR="0006590B" w:rsidRPr="00A36A9F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="0006590B" w:rsidRPr="001377A2">
              <w:rPr>
                <w:rFonts w:eastAsia="Times New Roman" w:cs="Times New Roman"/>
                <w:b/>
                <w:bCs/>
                <w:color w:val="000000"/>
              </w:rPr>
              <w:t>Contract Review</w:t>
            </w:r>
            <w:r w:rsidR="0006590B">
              <w:rPr>
                <w:rFonts w:eastAsia="Times New Roman" w:cs="Times New Roman"/>
                <w:b/>
                <w:bCs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-1650205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856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06590B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753041">
              <w:rPr>
                <w:rFonts w:eastAsia="Times New Roman" w:cs="Times New Roman"/>
                <w:b/>
                <w:bCs/>
                <w:color w:val="000000"/>
              </w:rPr>
              <w:t xml:space="preserve">Quick </w:t>
            </w:r>
            <w:r w:rsidR="0006590B" w:rsidRPr="001377A2">
              <w:rPr>
                <w:rFonts w:eastAsia="Times New Roman" w:cs="Times New Roman"/>
                <w:b/>
                <w:bCs/>
                <w:color w:val="000000"/>
              </w:rPr>
              <w:t>Release</w:t>
            </w:r>
            <w:r w:rsidR="00F814F5">
              <w:rPr>
                <w:rFonts w:eastAsia="Times New Roman" w:cs="Times New Roman"/>
                <w:b/>
                <w:bCs/>
                <w:color w:val="000000"/>
              </w:rPr>
              <w:t xml:space="preserve">   </w:t>
            </w:r>
            <w:sdt>
              <w:sdtPr>
                <w:rPr>
                  <w:rFonts w:eastAsia="Times New Roman" w:cs="Times New Roman"/>
                  <w:b/>
                  <w:bCs/>
                  <w:color w:val="000000"/>
                </w:rPr>
                <w:id w:val="939417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4F5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="00F814F5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2C2FA0">
              <w:rPr>
                <w:rFonts w:eastAsia="Times New Roman" w:cs="Times New Roman"/>
                <w:b/>
                <w:bCs/>
                <w:color w:val="000000"/>
              </w:rPr>
              <w:t>None</w:t>
            </w:r>
          </w:p>
          <w:p w:rsidR="0006590B" w:rsidRPr="00BC0593" w:rsidRDefault="0006590B" w:rsidP="00784D53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1377A2">
              <w:rPr>
                <w:rFonts w:eastAsia="Times New Roman" w:cs="Times New Roman"/>
                <w:i/>
                <w:iCs/>
                <w:color w:val="000000"/>
              </w:rPr>
              <w:t>*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If </w:t>
            </w:r>
            <w:r w:rsidR="003533ED" w:rsidRPr="00BC0593">
              <w:rPr>
                <w:rFonts w:eastAsia="Times New Roman" w:cs="Times New Roman"/>
                <w:i/>
                <w:iCs/>
                <w:color w:val="000000"/>
              </w:rPr>
              <w:t xml:space="preserve">any of 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questions </w:t>
            </w:r>
            <w:r w:rsidR="001550D9" w:rsidRPr="00BC0593">
              <w:rPr>
                <w:rFonts w:eastAsia="Times New Roman" w:cs="Times New Roman"/>
                <w:i/>
                <w:iCs/>
                <w:color w:val="000000"/>
              </w:rPr>
              <w:t>3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>-</w:t>
            </w:r>
            <w:r w:rsidR="0092008D">
              <w:rPr>
                <w:rFonts w:eastAsia="Times New Roman" w:cs="Times New Roman"/>
                <w:i/>
                <w:iCs/>
                <w:color w:val="000000"/>
              </w:rPr>
              <w:t>8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 were answered '</w:t>
            </w:r>
            <w:r w:rsidR="00A26362" w:rsidRPr="00BC0593">
              <w:rPr>
                <w:rFonts w:eastAsia="Times New Roman" w:cs="Times New Roman"/>
                <w:i/>
                <w:iCs/>
                <w:color w:val="000000"/>
              </w:rPr>
              <w:t>Y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es', then a </w:t>
            </w:r>
            <w:r w:rsidR="00A26362" w:rsidRPr="00BC0593">
              <w:rPr>
                <w:rFonts w:eastAsia="Times New Roman" w:cs="Times New Roman"/>
                <w:i/>
                <w:iCs/>
                <w:color w:val="000000"/>
              </w:rPr>
              <w:t>C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ontract </w:t>
            </w:r>
            <w:r w:rsidR="00A26362" w:rsidRPr="00BC0593">
              <w:rPr>
                <w:rFonts w:eastAsia="Times New Roman" w:cs="Times New Roman"/>
                <w:i/>
                <w:iCs/>
                <w:color w:val="000000"/>
              </w:rPr>
              <w:t>R</w:t>
            </w:r>
            <w:r w:rsidR="00B10F41">
              <w:rPr>
                <w:rFonts w:eastAsia="Times New Roman" w:cs="Times New Roman"/>
                <w:i/>
                <w:iCs/>
                <w:color w:val="000000"/>
              </w:rPr>
              <w:t>eview is required.</w:t>
            </w:r>
          </w:p>
          <w:p w:rsidR="008151BA" w:rsidRPr="00BC0593" w:rsidRDefault="002435C3" w:rsidP="00784D53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*If </w:t>
            </w:r>
            <w:r w:rsidR="003533ED" w:rsidRPr="00BC0593">
              <w:rPr>
                <w:rFonts w:eastAsia="Times New Roman" w:cs="Times New Roman"/>
                <w:i/>
                <w:iCs/>
                <w:color w:val="000000"/>
              </w:rPr>
              <w:t xml:space="preserve">any of </w:t>
            </w:r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 xml:space="preserve">questions </w:t>
            </w:r>
            <w:r w:rsidR="001550D9" w:rsidRPr="00BC0593">
              <w:rPr>
                <w:rFonts w:eastAsia="Times New Roman" w:cs="Times New Roman"/>
                <w:i/>
                <w:iCs/>
                <w:color w:val="000000"/>
              </w:rPr>
              <w:t>3</w:t>
            </w:r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>-</w:t>
            </w:r>
            <w:r w:rsidR="0092008D">
              <w:rPr>
                <w:rFonts w:eastAsia="Times New Roman" w:cs="Times New Roman"/>
                <w:i/>
                <w:iCs/>
                <w:color w:val="000000"/>
              </w:rPr>
              <w:t>8</w:t>
            </w:r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 xml:space="preserve"> were answered ‘</w:t>
            </w:r>
            <w:r w:rsidR="00A26362" w:rsidRPr="00BC0593">
              <w:rPr>
                <w:rFonts w:eastAsia="Times New Roman" w:cs="Times New Roman"/>
                <w:i/>
                <w:iCs/>
                <w:color w:val="000000"/>
              </w:rPr>
              <w:t>N</w:t>
            </w:r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>o’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 and question 1 was answered ‘New’, </w:t>
            </w:r>
            <w:proofErr w:type="gramStart"/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>then</w:t>
            </w:r>
            <w:proofErr w:type="gramEnd"/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 xml:space="preserve"> the </w:t>
            </w:r>
            <w:r w:rsidR="00065332" w:rsidRPr="00BC0593">
              <w:rPr>
                <w:rFonts w:eastAsia="Times New Roman" w:cs="Times New Roman"/>
                <w:i/>
                <w:iCs/>
                <w:color w:val="000000"/>
              </w:rPr>
              <w:t xml:space="preserve">Quick </w:t>
            </w:r>
            <w:r w:rsidR="00A26362" w:rsidRPr="00BC0593">
              <w:rPr>
                <w:rFonts w:eastAsia="Times New Roman" w:cs="Times New Roman"/>
                <w:i/>
                <w:iCs/>
                <w:color w:val="000000"/>
              </w:rPr>
              <w:t>R</w:t>
            </w:r>
            <w:r w:rsidR="008151BA" w:rsidRPr="00BC0593">
              <w:rPr>
                <w:rFonts w:eastAsia="Times New Roman" w:cs="Times New Roman"/>
                <w:i/>
                <w:iCs/>
                <w:color w:val="000000"/>
              </w:rPr>
              <w:t xml:space="preserve">elease </w:t>
            </w:r>
            <w:r w:rsidR="00065332" w:rsidRPr="00BC0593">
              <w:rPr>
                <w:rFonts w:eastAsia="Times New Roman" w:cs="Times New Roman"/>
                <w:i/>
                <w:iCs/>
                <w:color w:val="000000"/>
              </w:rPr>
              <w:t>p</w:t>
            </w:r>
            <w:r w:rsidR="000647A1">
              <w:rPr>
                <w:rFonts w:eastAsia="Times New Roman" w:cs="Times New Roman"/>
                <w:i/>
                <w:iCs/>
                <w:color w:val="000000"/>
              </w:rPr>
              <w:t>rocess is required.</w:t>
            </w:r>
          </w:p>
          <w:p w:rsidR="000647A1" w:rsidRDefault="001550D9" w:rsidP="000647A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BC0593">
              <w:rPr>
                <w:rFonts w:eastAsia="Times New Roman" w:cs="Times New Roman"/>
                <w:i/>
                <w:iCs/>
                <w:color w:val="000000"/>
              </w:rPr>
              <w:t xml:space="preserve">*If </w:t>
            </w:r>
            <w:r w:rsidR="003533ED" w:rsidRPr="00BC0593">
              <w:rPr>
                <w:rFonts w:eastAsia="Times New Roman" w:cs="Times New Roman"/>
                <w:i/>
                <w:iCs/>
                <w:color w:val="000000"/>
              </w:rPr>
              <w:t xml:space="preserve">any of </w:t>
            </w:r>
            <w:r w:rsidRPr="00BC0593">
              <w:rPr>
                <w:rFonts w:eastAsia="Times New Roman" w:cs="Times New Roman"/>
                <w:i/>
                <w:iCs/>
                <w:color w:val="000000"/>
              </w:rPr>
              <w:t>questions 3</w:t>
            </w:r>
            <w:r w:rsidR="006248CE" w:rsidRPr="00BC0593">
              <w:rPr>
                <w:rFonts w:eastAsia="Times New Roman" w:cs="Times New Roman"/>
                <w:i/>
                <w:iCs/>
                <w:color w:val="000000"/>
              </w:rPr>
              <w:t>-</w:t>
            </w:r>
            <w:r w:rsidR="0092008D">
              <w:rPr>
                <w:rFonts w:eastAsia="Times New Roman" w:cs="Times New Roman"/>
                <w:i/>
                <w:iCs/>
                <w:color w:val="000000"/>
              </w:rPr>
              <w:t>8</w:t>
            </w:r>
            <w:r w:rsidR="006248CE" w:rsidRPr="00BC0593">
              <w:rPr>
                <w:rFonts w:eastAsia="Times New Roman" w:cs="Times New Roman"/>
                <w:i/>
                <w:iCs/>
                <w:color w:val="000000"/>
              </w:rPr>
              <w:t xml:space="preserve"> were answered ‘No’ and question 1 was answered ‘Active’ or ‘C</w:t>
            </w:r>
            <w:r w:rsidR="002472E0" w:rsidRPr="00BC0593">
              <w:rPr>
                <w:rFonts w:eastAsia="Times New Roman" w:cs="Times New Roman"/>
                <w:i/>
                <w:iCs/>
                <w:color w:val="000000"/>
              </w:rPr>
              <w:t>omplete’, then no further review</w:t>
            </w:r>
            <w:r w:rsidR="006248CE" w:rsidRPr="00BC0593">
              <w:rPr>
                <w:rFonts w:eastAsia="Times New Roman" w:cs="Times New Roman"/>
                <w:i/>
                <w:iCs/>
                <w:color w:val="000000"/>
              </w:rPr>
              <w:t xml:space="preserve"> is required.</w:t>
            </w:r>
          </w:p>
          <w:p w:rsidR="00B10F41" w:rsidRPr="009D74FC" w:rsidRDefault="00B10F41" w:rsidP="00B10F4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*Note: If job is ‘Active’ or ‘Complete’ and needs review, then create JobBoss workflow and send </w:t>
            </w:r>
            <w:r w:rsidR="0052070B">
              <w:rPr>
                <w:rFonts w:eastAsia="Times New Roman" w:cs="Times New Roman"/>
                <w:i/>
                <w:iCs/>
                <w:color w:val="000000"/>
              </w:rPr>
              <w:t xml:space="preserve">job folder 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to QA. If job is ‘New’, then send </w:t>
            </w:r>
            <w:r w:rsidR="0052070B">
              <w:rPr>
                <w:rFonts w:eastAsia="Times New Roman" w:cs="Times New Roman"/>
                <w:i/>
                <w:iCs/>
                <w:color w:val="000000"/>
              </w:rPr>
              <w:t xml:space="preserve">job folder </w:t>
            </w:r>
            <w:r>
              <w:rPr>
                <w:rFonts w:eastAsia="Times New Roman" w:cs="Times New Roman"/>
                <w:i/>
                <w:iCs/>
                <w:color w:val="000000"/>
              </w:rPr>
              <w:t>to Planning and do not create workflow.</w:t>
            </w:r>
          </w:p>
        </w:tc>
      </w:tr>
    </w:tbl>
    <w:p w:rsidR="003F4039" w:rsidRPr="003E306C" w:rsidRDefault="003F4039" w:rsidP="002C4D64">
      <w:pPr>
        <w:spacing w:after="0"/>
      </w:pPr>
    </w:p>
    <w:sectPr w:rsidR="003F4039" w:rsidRPr="003E306C" w:rsidSect="00053B6C">
      <w:headerReference w:type="default" r:id="rId8"/>
      <w:footerReference w:type="default" r:id="rId9"/>
      <w:pgSz w:w="12240" w:h="15840" w:code="1"/>
      <w:pgMar w:top="1800" w:right="720" w:bottom="108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1B6" w:rsidRDefault="003E11B6" w:rsidP="00072C64">
      <w:pPr>
        <w:spacing w:after="0" w:line="240" w:lineRule="auto"/>
      </w:pPr>
      <w:r>
        <w:separator/>
      </w:r>
    </w:p>
  </w:endnote>
  <w:endnote w:type="continuationSeparator" w:id="0">
    <w:p w:rsidR="003E11B6" w:rsidRDefault="003E11B6" w:rsidP="0007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0A" w:rsidRDefault="002F608F" w:rsidP="0088782B">
    <w:pPr>
      <w:pStyle w:val="Footer"/>
      <w:jc w:val="center"/>
    </w:pPr>
    <w:r>
      <w:t>Form ATIQF 4.3-</w:t>
    </w:r>
    <w:r w:rsidR="0078311B">
      <w:t>11</w:t>
    </w:r>
    <w:r w:rsidR="00EA280A">
      <w:t xml:space="preserve"> Rev </w:t>
    </w:r>
    <w:r w:rsidR="0078311B">
      <w:t>A</w:t>
    </w:r>
    <w:r w:rsidR="0088782B">
      <w:tab/>
    </w:r>
    <w:r w:rsidR="0088782B">
      <w:fldChar w:fldCharType="begin"/>
    </w:r>
    <w:r w:rsidR="0088782B">
      <w:instrText xml:space="preserve"> DATE \@ "M/d/yy" </w:instrText>
    </w:r>
    <w:r w:rsidR="0088782B">
      <w:fldChar w:fldCharType="separate"/>
    </w:r>
    <w:r w:rsidR="004F33C1">
      <w:rPr>
        <w:noProof/>
      </w:rPr>
      <w:t>5/14/16</w:t>
    </w:r>
    <w:r w:rsidR="0088782B">
      <w:fldChar w:fldCharType="end"/>
    </w:r>
    <w:r w:rsidR="0088782B">
      <w:tab/>
    </w:r>
    <w:r w:rsidR="0088782B" w:rsidRPr="0088782B">
      <w:t xml:space="preserve">Page </w:t>
    </w:r>
    <w:r w:rsidR="0088782B" w:rsidRPr="0088782B">
      <w:fldChar w:fldCharType="begin"/>
    </w:r>
    <w:r w:rsidR="0088782B" w:rsidRPr="0088782B">
      <w:instrText xml:space="preserve"> PAGE  \* Arabic  \* MERGEFORMAT </w:instrText>
    </w:r>
    <w:r w:rsidR="0088782B" w:rsidRPr="0088782B">
      <w:fldChar w:fldCharType="separate"/>
    </w:r>
    <w:r w:rsidR="004F33C1">
      <w:rPr>
        <w:noProof/>
      </w:rPr>
      <w:t>1</w:t>
    </w:r>
    <w:r w:rsidR="0088782B" w:rsidRPr="0088782B">
      <w:fldChar w:fldCharType="end"/>
    </w:r>
    <w:r w:rsidR="0088782B" w:rsidRPr="0088782B">
      <w:t xml:space="preserve"> of </w:t>
    </w:r>
    <w:r w:rsidR="003E11B6">
      <w:fldChar w:fldCharType="begin"/>
    </w:r>
    <w:r w:rsidR="003E11B6">
      <w:instrText xml:space="preserve"> NUMPAGES  \* Arabic  \* MERGEFORMAT </w:instrText>
    </w:r>
    <w:r w:rsidR="003E11B6">
      <w:fldChar w:fldCharType="separate"/>
    </w:r>
    <w:r w:rsidR="004F33C1">
      <w:rPr>
        <w:noProof/>
      </w:rPr>
      <w:t>1</w:t>
    </w:r>
    <w:r w:rsidR="003E11B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1B6" w:rsidRDefault="003E11B6" w:rsidP="00072C64">
      <w:pPr>
        <w:spacing w:after="0" w:line="240" w:lineRule="auto"/>
      </w:pPr>
      <w:r>
        <w:separator/>
      </w:r>
    </w:p>
  </w:footnote>
  <w:footnote w:type="continuationSeparator" w:id="0">
    <w:p w:rsidR="003E11B6" w:rsidRDefault="003E11B6" w:rsidP="0007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676" w:rsidRDefault="00CD2DC7" w:rsidP="00CD2DC7">
    <w:pPr>
      <w:pStyle w:val="Header"/>
      <w:jc w:val="center"/>
      <w:rPr>
        <w:b/>
        <w:sz w:val="24"/>
        <w:szCs w:val="24"/>
      </w:rPr>
    </w:pPr>
    <w:r>
      <w:rPr>
        <w:rFonts w:eastAsia="Times New Roman" w:cs="Times New Roman"/>
        <w:noProof/>
        <w:color w:val="000000"/>
      </w:rPr>
      <w:drawing>
        <wp:anchor distT="0" distB="0" distL="114300" distR="114300" simplePos="0" relativeHeight="251658240" behindDoc="0" locked="0" layoutInCell="1" allowOverlap="1" wp14:anchorId="1152383C" wp14:editId="1A43FEEF">
          <wp:simplePos x="0" y="0"/>
          <wp:positionH relativeFrom="column">
            <wp:posOffset>-101762</wp:posOffset>
          </wp:positionH>
          <wp:positionV relativeFrom="paragraph">
            <wp:posOffset>-213360</wp:posOffset>
          </wp:positionV>
          <wp:extent cx="828334" cy="777713"/>
          <wp:effectExtent l="0" t="0" r="0" b="3810"/>
          <wp:wrapNone/>
          <wp:docPr id="12" name="Picture 12" descr="ati-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ti-so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334" cy="777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2676">
      <w:rPr>
        <w:b/>
        <w:sz w:val="24"/>
        <w:szCs w:val="24"/>
      </w:rPr>
      <w:t>Absolute Technologies, Inc.</w:t>
    </w:r>
  </w:p>
  <w:p w:rsidR="00072C64" w:rsidRPr="00973B26" w:rsidRDefault="0078311B" w:rsidP="00CD2DC7">
    <w:pPr>
      <w:pStyle w:val="Header"/>
      <w:jc w:val="center"/>
      <w:rPr>
        <w:b/>
        <w:sz w:val="24"/>
        <w:szCs w:val="24"/>
      </w:rPr>
    </w:pPr>
    <w:proofErr w:type="spellStart"/>
    <w:r>
      <w:rPr>
        <w:b/>
        <w:sz w:val="24"/>
        <w:szCs w:val="24"/>
      </w:rPr>
      <w:t>Wencor</w:t>
    </w:r>
    <w:proofErr w:type="spellEnd"/>
    <w:r w:rsidR="00183C6F">
      <w:rPr>
        <w:b/>
        <w:sz w:val="24"/>
        <w:szCs w:val="24"/>
      </w:rPr>
      <w:t xml:space="preserve"> </w:t>
    </w:r>
    <w:r w:rsidR="00973B26" w:rsidRPr="00973B26">
      <w:rPr>
        <w:b/>
        <w:sz w:val="24"/>
        <w:szCs w:val="24"/>
      </w:rPr>
      <w:t>Purchase Order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1B"/>
    <w:rsid w:val="0001561B"/>
    <w:rsid w:val="0004736F"/>
    <w:rsid w:val="00053B6C"/>
    <w:rsid w:val="000647A1"/>
    <w:rsid w:val="00065332"/>
    <w:rsid w:val="0006590B"/>
    <w:rsid w:val="00072C64"/>
    <w:rsid w:val="000810AE"/>
    <w:rsid w:val="00081BD0"/>
    <w:rsid w:val="00090063"/>
    <w:rsid w:val="000B46AE"/>
    <w:rsid w:val="000B4DE8"/>
    <w:rsid w:val="000C0454"/>
    <w:rsid w:val="000C3482"/>
    <w:rsid w:val="000C44A8"/>
    <w:rsid w:val="000D3970"/>
    <w:rsid w:val="000D64EC"/>
    <w:rsid w:val="000D662F"/>
    <w:rsid w:val="000D78C8"/>
    <w:rsid w:val="000E707A"/>
    <w:rsid w:val="000F173E"/>
    <w:rsid w:val="000F56EA"/>
    <w:rsid w:val="00115035"/>
    <w:rsid w:val="001377A2"/>
    <w:rsid w:val="00137DA8"/>
    <w:rsid w:val="001550D9"/>
    <w:rsid w:val="0015647D"/>
    <w:rsid w:val="00161AD3"/>
    <w:rsid w:val="00173A14"/>
    <w:rsid w:val="001740E5"/>
    <w:rsid w:val="001745EA"/>
    <w:rsid w:val="00183C6F"/>
    <w:rsid w:val="0018435F"/>
    <w:rsid w:val="001866E2"/>
    <w:rsid w:val="001876B3"/>
    <w:rsid w:val="00196B5B"/>
    <w:rsid w:val="00197D15"/>
    <w:rsid w:val="001A4ED8"/>
    <w:rsid w:val="001A7B2C"/>
    <w:rsid w:val="001C2309"/>
    <w:rsid w:val="001E6364"/>
    <w:rsid w:val="00210FDF"/>
    <w:rsid w:val="002209EB"/>
    <w:rsid w:val="002435C3"/>
    <w:rsid w:val="002472E0"/>
    <w:rsid w:val="00253A5B"/>
    <w:rsid w:val="00253D84"/>
    <w:rsid w:val="00282334"/>
    <w:rsid w:val="002A0575"/>
    <w:rsid w:val="002C2FA0"/>
    <w:rsid w:val="002C4D64"/>
    <w:rsid w:val="002E47F4"/>
    <w:rsid w:val="002F2674"/>
    <w:rsid w:val="002F608F"/>
    <w:rsid w:val="002F69DF"/>
    <w:rsid w:val="003007A0"/>
    <w:rsid w:val="00301F5E"/>
    <w:rsid w:val="00307269"/>
    <w:rsid w:val="00313116"/>
    <w:rsid w:val="0033266E"/>
    <w:rsid w:val="0034172A"/>
    <w:rsid w:val="003533ED"/>
    <w:rsid w:val="003564AF"/>
    <w:rsid w:val="00373C05"/>
    <w:rsid w:val="00385DBD"/>
    <w:rsid w:val="00393947"/>
    <w:rsid w:val="003975B6"/>
    <w:rsid w:val="003D1F07"/>
    <w:rsid w:val="003D7746"/>
    <w:rsid w:val="003E11B6"/>
    <w:rsid w:val="003E306C"/>
    <w:rsid w:val="003E4FFF"/>
    <w:rsid w:val="003F071B"/>
    <w:rsid w:val="003F15F6"/>
    <w:rsid w:val="003F1B97"/>
    <w:rsid w:val="003F3C1C"/>
    <w:rsid w:val="003F4039"/>
    <w:rsid w:val="00405A24"/>
    <w:rsid w:val="004251B9"/>
    <w:rsid w:val="00426FD5"/>
    <w:rsid w:val="00441658"/>
    <w:rsid w:val="0044267B"/>
    <w:rsid w:val="004533BC"/>
    <w:rsid w:val="004668CD"/>
    <w:rsid w:val="00474184"/>
    <w:rsid w:val="004B3A25"/>
    <w:rsid w:val="004C611D"/>
    <w:rsid w:val="004C6229"/>
    <w:rsid w:val="004D3000"/>
    <w:rsid w:val="004D7C00"/>
    <w:rsid w:val="004E3AA6"/>
    <w:rsid w:val="004F33C1"/>
    <w:rsid w:val="004F5042"/>
    <w:rsid w:val="00510B95"/>
    <w:rsid w:val="005159C0"/>
    <w:rsid w:val="005204BA"/>
    <w:rsid w:val="0052070B"/>
    <w:rsid w:val="00523AD6"/>
    <w:rsid w:val="00523C68"/>
    <w:rsid w:val="00533BF2"/>
    <w:rsid w:val="00534971"/>
    <w:rsid w:val="005558A4"/>
    <w:rsid w:val="0056026D"/>
    <w:rsid w:val="005720A8"/>
    <w:rsid w:val="00576D05"/>
    <w:rsid w:val="00580F67"/>
    <w:rsid w:val="005828B2"/>
    <w:rsid w:val="00597F5B"/>
    <w:rsid w:val="005A632A"/>
    <w:rsid w:val="005B21B0"/>
    <w:rsid w:val="005C577C"/>
    <w:rsid w:val="005E3B95"/>
    <w:rsid w:val="006248CE"/>
    <w:rsid w:val="00641F19"/>
    <w:rsid w:val="00644FE8"/>
    <w:rsid w:val="006471BC"/>
    <w:rsid w:val="00650B03"/>
    <w:rsid w:val="00656FB9"/>
    <w:rsid w:val="006675B8"/>
    <w:rsid w:val="00671B5D"/>
    <w:rsid w:val="00672F96"/>
    <w:rsid w:val="00680C3F"/>
    <w:rsid w:val="00684ACF"/>
    <w:rsid w:val="00687FAB"/>
    <w:rsid w:val="00691FD3"/>
    <w:rsid w:val="0069350B"/>
    <w:rsid w:val="006B791C"/>
    <w:rsid w:val="006D75D9"/>
    <w:rsid w:val="006E0FCC"/>
    <w:rsid w:val="006E6856"/>
    <w:rsid w:val="006F3A82"/>
    <w:rsid w:val="006F78A9"/>
    <w:rsid w:val="00724442"/>
    <w:rsid w:val="00727788"/>
    <w:rsid w:val="0073046C"/>
    <w:rsid w:val="0073350A"/>
    <w:rsid w:val="00742E78"/>
    <w:rsid w:val="00753041"/>
    <w:rsid w:val="00755FEB"/>
    <w:rsid w:val="0075720A"/>
    <w:rsid w:val="00770CCF"/>
    <w:rsid w:val="0077246E"/>
    <w:rsid w:val="00773E83"/>
    <w:rsid w:val="0078311B"/>
    <w:rsid w:val="00784D53"/>
    <w:rsid w:val="00795301"/>
    <w:rsid w:val="00795F70"/>
    <w:rsid w:val="007B49E8"/>
    <w:rsid w:val="007C41B8"/>
    <w:rsid w:val="007D51F2"/>
    <w:rsid w:val="007E4F19"/>
    <w:rsid w:val="007E6805"/>
    <w:rsid w:val="008151BA"/>
    <w:rsid w:val="00821662"/>
    <w:rsid w:val="00865772"/>
    <w:rsid w:val="00867F7B"/>
    <w:rsid w:val="008764B3"/>
    <w:rsid w:val="0088782B"/>
    <w:rsid w:val="008A20A5"/>
    <w:rsid w:val="008B09D6"/>
    <w:rsid w:val="008B5FEB"/>
    <w:rsid w:val="008B6836"/>
    <w:rsid w:val="008B69CF"/>
    <w:rsid w:val="008C05C6"/>
    <w:rsid w:val="008C1D0A"/>
    <w:rsid w:val="008D389E"/>
    <w:rsid w:val="008E7B17"/>
    <w:rsid w:val="008F5703"/>
    <w:rsid w:val="00903D28"/>
    <w:rsid w:val="00910E33"/>
    <w:rsid w:val="00913E76"/>
    <w:rsid w:val="0092008D"/>
    <w:rsid w:val="00930257"/>
    <w:rsid w:val="0093138F"/>
    <w:rsid w:val="0093718A"/>
    <w:rsid w:val="00946538"/>
    <w:rsid w:val="00954FEC"/>
    <w:rsid w:val="009552C7"/>
    <w:rsid w:val="00973B26"/>
    <w:rsid w:val="0097631F"/>
    <w:rsid w:val="009918EE"/>
    <w:rsid w:val="009A4237"/>
    <w:rsid w:val="009A5010"/>
    <w:rsid w:val="009B7D40"/>
    <w:rsid w:val="009D1D95"/>
    <w:rsid w:val="009D21C1"/>
    <w:rsid w:val="009D74FC"/>
    <w:rsid w:val="009F7798"/>
    <w:rsid w:val="00A14ABC"/>
    <w:rsid w:val="00A16B3A"/>
    <w:rsid w:val="00A24E4C"/>
    <w:rsid w:val="00A26362"/>
    <w:rsid w:val="00A3689B"/>
    <w:rsid w:val="00A36A9F"/>
    <w:rsid w:val="00A3710B"/>
    <w:rsid w:val="00A55DDF"/>
    <w:rsid w:val="00A62676"/>
    <w:rsid w:val="00A75163"/>
    <w:rsid w:val="00A81446"/>
    <w:rsid w:val="00A819E3"/>
    <w:rsid w:val="00A82893"/>
    <w:rsid w:val="00A95076"/>
    <w:rsid w:val="00AC4257"/>
    <w:rsid w:val="00AE25F0"/>
    <w:rsid w:val="00AE6B15"/>
    <w:rsid w:val="00B00504"/>
    <w:rsid w:val="00B10F41"/>
    <w:rsid w:val="00B1103B"/>
    <w:rsid w:val="00B135C8"/>
    <w:rsid w:val="00B21104"/>
    <w:rsid w:val="00B421E0"/>
    <w:rsid w:val="00B66BDA"/>
    <w:rsid w:val="00B73CD0"/>
    <w:rsid w:val="00B84702"/>
    <w:rsid w:val="00BB2DA7"/>
    <w:rsid w:val="00BB612A"/>
    <w:rsid w:val="00BC0593"/>
    <w:rsid w:val="00BC3961"/>
    <w:rsid w:val="00BC48B0"/>
    <w:rsid w:val="00C05BE1"/>
    <w:rsid w:val="00C25FE6"/>
    <w:rsid w:val="00C31738"/>
    <w:rsid w:val="00C33F97"/>
    <w:rsid w:val="00C511E8"/>
    <w:rsid w:val="00C5342A"/>
    <w:rsid w:val="00C87640"/>
    <w:rsid w:val="00C877A9"/>
    <w:rsid w:val="00C96EC3"/>
    <w:rsid w:val="00CA0DA0"/>
    <w:rsid w:val="00CB043F"/>
    <w:rsid w:val="00CB4B3B"/>
    <w:rsid w:val="00CC19FE"/>
    <w:rsid w:val="00CD2DC7"/>
    <w:rsid w:val="00CE2C80"/>
    <w:rsid w:val="00CE3F2E"/>
    <w:rsid w:val="00CF597D"/>
    <w:rsid w:val="00D10B70"/>
    <w:rsid w:val="00D21570"/>
    <w:rsid w:val="00D23CFA"/>
    <w:rsid w:val="00D26228"/>
    <w:rsid w:val="00D349E3"/>
    <w:rsid w:val="00D44478"/>
    <w:rsid w:val="00D53A1D"/>
    <w:rsid w:val="00D75701"/>
    <w:rsid w:val="00DA0CC2"/>
    <w:rsid w:val="00DA6B5D"/>
    <w:rsid w:val="00DB7CC1"/>
    <w:rsid w:val="00DD7B82"/>
    <w:rsid w:val="00DE303D"/>
    <w:rsid w:val="00DE377E"/>
    <w:rsid w:val="00DE6CFE"/>
    <w:rsid w:val="00DF5637"/>
    <w:rsid w:val="00E04B5F"/>
    <w:rsid w:val="00E57A34"/>
    <w:rsid w:val="00E602D1"/>
    <w:rsid w:val="00E8317F"/>
    <w:rsid w:val="00E9044D"/>
    <w:rsid w:val="00E907E3"/>
    <w:rsid w:val="00EA0A6B"/>
    <w:rsid w:val="00EA280A"/>
    <w:rsid w:val="00EA2D07"/>
    <w:rsid w:val="00EA5BDB"/>
    <w:rsid w:val="00EE0C05"/>
    <w:rsid w:val="00EF3304"/>
    <w:rsid w:val="00EF6B18"/>
    <w:rsid w:val="00F05DAE"/>
    <w:rsid w:val="00F12582"/>
    <w:rsid w:val="00F15529"/>
    <w:rsid w:val="00F22632"/>
    <w:rsid w:val="00F371B9"/>
    <w:rsid w:val="00F4100B"/>
    <w:rsid w:val="00F67A8E"/>
    <w:rsid w:val="00F814F5"/>
    <w:rsid w:val="00F87064"/>
    <w:rsid w:val="00F916A2"/>
    <w:rsid w:val="00FB0BA7"/>
    <w:rsid w:val="00FB1080"/>
    <w:rsid w:val="00FB6DED"/>
    <w:rsid w:val="00FC0629"/>
    <w:rsid w:val="00FC4DA8"/>
    <w:rsid w:val="00FD679E"/>
    <w:rsid w:val="00FD79BC"/>
    <w:rsid w:val="00FF0153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64"/>
  </w:style>
  <w:style w:type="paragraph" w:styleId="Footer">
    <w:name w:val="footer"/>
    <w:basedOn w:val="Normal"/>
    <w:link w:val="FooterChar"/>
    <w:uiPriority w:val="99"/>
    <w:unhideWhenUsed/>
    <w:rsid w:val="0007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64"/>
  </w:style>
  <w:style w:type="paragraph" w:styleId="Footer">
    <w:name w:val="footer"/>
    <w:basedOn w:val="Normal"/>
    <w:link w:val="FooterChar"/>
    <w:uiPriority w:val="99"/>
    <w:unhideWhenUsed/>
    <w:rsid w:val="0007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users\Alison\ATI\Contract%20Review\Release%20Process\Purchase%20Order%20Review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5532D-D085-4F6A-8705-B5F32B6F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Review_Template</Template>
  <TotalTime>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Tovar</dc:creator>
  <cp:lastModifiedBy>Alison Tovar</cp:lastModifiedBy>
  <cp:revision>2</cp:revision>
  <cp:lastPrinted>2014-08-21T22:56:00Z</cp:lastPrinted>
  <dcterms:created xsi:type="dcterms:W3CDTF">2015-12-04T23:03:00Z</dcterms:created>
  <dcterms:modified xsi:type="dcterms:W3CDTF">2015-12-04T23:06:00Z</dcterms:modified>
</cp:coreProperties>
</file>